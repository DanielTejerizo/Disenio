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877999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456E14" w:rsidRDefault="00456E14"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4F8267C" wp14:editId="2EE92E93">
                <wp:simplePos x="0" y="0"/>
                <wp:positionH relativeFrom="margin">
                  <wp:align>center</wp:align>
                </wp:positionH>
                <wp:positionV relativeFrom="paragraph">
                  <wp:posOffset>-300355</wp:posOffset>
                </wp:positionV>
                <wp:extent cx="7745730" cy="10972800"/>
                <wp:effectExtent l="0" t="0" r="7620" b="0"/>
                <wp:wrapNone/>
                <wp:docPr id="195" name="Imagen 195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5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45730" cy="109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56E14" w:rsidRDefault="00456E14">
          <w:pPr>
            <w:rPr>
              <w:noProof/>
            </w:rPr>
          </w:pPr>
        </w:p>
        <w:p w:rsidR="00456E14" w:rsidRDefault="00B46E1D">
          <w:pPr>
            <w:rPr>
              <w:noProof/>
            </w:rPr>
          </w:pPr>
        </w:p>
      </w:sdtContent>
    </w:sdt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F0441F" w:rsidP="00F0441F">
      <w:pPr>
        <w:tabs>
          <w:tab w:val="left" w:pos="3153"/>
        </w:tabs>
        <w:rPr>
          <w:lang w:val="en-US"/>
        </w:rPr>
      </w:pPr>
      <w:r w:rsidRPr="0086678C">
        <w:rPr>
          <w:lang w:val="en-US"/>
        </w:rPr>
        <w:tab/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4A73BF">
      <w:pPr>
        <w:pStyle w:val="My"/>
        <w:jc w:val="right"/>
        <w:rPr>
          <w:rStyle w:val="sowc"/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296E45" w:rsidP="007D5AC1">
      <w:pPr>
        <w:rPr>
          <w:lang w:val="en-US"/>
        </w:rPr>
      </w:pPr>
      <w:r w:rsidRPr="0086678C">
        <w:rPr>
          <w:noProof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ge">
                  <wp:posOffset>6400800</wp:posOffset>
                </wp:positionV>
                <wp:extent cx="5715000" cy="160020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7ADB" w:rsidRPr="00296E45" w:rsidRDefault="00170756" w:rsidP="00CB340D">
                            <w:pPr>
                              <w:pStyle w:val="MyHeadtitle"/>
                              <w:rPr>
                                <w:rStyle w:val="sowc"/>
                                <w:rFonts w:ascii="Arial" w:hAnsi="Arial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296E45">
                              <w:rPr>
                                <w:rFonts w:ascii="Arial" w:hAnsi="Arial"/>
                                <w:color w:val="000000" w:themeColor="text1"/>
                              </w:rPr>
                              <w:t>Type Document Heading Here</w:t>
                            </w:r>
                          </w:p>
                          <w:p w:rsidR="004F6FD5" w:rsidRPr="00296E45" w:rsidRDefault="004F6FD5" w:rsidP="00CB340D">
                            <w:pPr>
                              <w:pStyle w:val="MyHeadtitle"/>
                              <w:rPr>
                                <w:rFonts w:ascii="Arial" w:hAnsi="Arial"/>
                                <w:color w:val="000000" w:themeColor="text1"/>
                              </w:rPr>
                            </w:pPr>
                            <w:r w:rsidRPr="00296E45">
                              <w:rPr>
                                <w:rFonts w:ascii="Arial" w:hAnsi="Arial"/>
                                <w:color w:val="000000" w:themeColor="text1"/>
                              </w:rPr>
                              <w:t>Type subheading here</w:t>
                            </w:r>
                          </w:p>
                          <w:p w:rsidR="005452B3" w:rsidRPr="00CB340D" w:rsidRDefault="005452B3" w:rsidP="00CB340D">
                            <w:pPr>
                              <w:pStyle w:val="MyHeadtitle"/>
                            </w:pPr>
                          </w:p>
                          <w:p w:rsidR="005452B3" w:rsidRPr="00CB340D" w:rsidRDefault="005452B3" w:rsidP="00CB340D">
                            <w:pPr>
                              <w:pStyle w:val="MyHeadtitle"/>
                            </w:pPr>
                          </w:p>
                          <w:p w:rsidR="005452B3" w:rsidRPr="00CB340D" w:rsidRDefault="005452B3" w:rsidP="00CB340D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  <w:szCs w:val="56"/>
                              </w:rPr>
                            </w:pPr>
                          </w:p>
                          <w:p w:rsidR="004F6FD5" w:rsidRPr="00CB340D" w:rsidRDefault="004F6FD5" w:rsidP="00CB340D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</w:pPr>
                          </w:p>
                          <w:p w:rsidR="004F6FD5" w:rsidRPr="00CB340D" w:rsidRDefault="004F6FD5" w:rsidP="00CB340D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</w:pPr>
                          </w:p>
                          <w:p w:rsidR="004A73BF" w:rsidRPr="00CB340D" w:rsidRDefault="004A73BF" w:rsidP="00CB340D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</w:pPr>
                          </w:p>
                          <w:p w:rsidR="007D5AC1" w:rsidRPr="00CB340D" w:rsidRDefault="001A17BC" w:rsidP="00CB340D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</w:pPr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Lorem ipsum dolor sit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amet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,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consectetuer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adipiscing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elit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,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sed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diam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nonummy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nibh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euismod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tincidunt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ut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laoreet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dolore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magna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aliquam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erat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volutpat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. </w:t>
                            </w:r>
                            <w:proofErr w:type="spellStart"/>
                            <w:r w:rsidR="004F6FD5"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Ut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wisi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enim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ad minim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veniam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,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quis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nostrud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exerci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tation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ullamcorper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suscipit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lobortis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nisl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ut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aliquip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ex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ea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commodo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 </w:t>
                            </w:r>
                            <w:proofErr w:type="spellStart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>consequat</w:t>
                            </w:r>
                            <w:proofErr w:type="spellEnd"/>
                            <w:r w:rsidRPr="00CB340D">
                              <w:rPr>
                                <w:rStyle w:val="sowc"/>
                                <w:rFonts w:ascii="Futura LT" w:hAnsi="Futura LT"/>
                                <w:color w:val="FFFFFF"/>
                                <w:sz w:val="5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in;width:450pt;height:12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277ADB" w:rsidRPr="00296E45" w:rsidRDefault="00170756" w:rsidP="00CB340D">
                      <w:pPr>
                        <w:pStyle w:val="MyHeadtitle"/>
                        <w:rPr>
                          <w:rStyle w:val="sowc"/>
                          <w:rFonts w:ascii="Arial" w:hAnsi="Arial"/>
                          <w:color w:val="000000" w:themeColor="text1"/>
                          <w:sz w:val="56"/>
                          <w:szCs w:val="56"/>
                        </w:rPr>
                      </w:pPr>
                      <w:r w:rsidRPr="00296E45">
                        <w:rPr>
                          <w:rFonts w:ascii="Arial" w:hAnsi="Arial"/>
                          <w:color w:val="000000" w:themeColor="text1"/>
                        </w:rPr>
                        <w:t>Type Document Heading Here</w:t>
                      </w:r>
                    </w:p>
                    <w:p w:rsidR="004F6FD5" w:rsidRPr="00296E45" w:rsidRDefault="004F6FD5" w:rsidP="00CB340D">
                      <w:pPr>
                        <w:pStyle w:val="MyHeadtitle"/>
                        <w:rPr>
                          <w:rFonts w:ascii="Arial" w:hAnsi="Arial"/>
                          <w:color w:val="000000" w:themeColor="text1"/>
                        </w:rPr>
                      </w:pPr>
                      <w:r w:rsidRPr="00296E45">
                        <w:rPr>
                          <w:rFonts w:ascii="Arial" w:hAnsi="Arial"/>
                          <w:color w:val="000000" w:themeColor="text1"/>
                        </w:rPr>
                        <w:t>Type subheading here</w:t>
                      </w:r>
                    </w:p>
                    <w:p w:rsidR="005452B3" w:rsidRPr="00CB340D" w:rsidRDefault="005452B3" w:rsidP="00CB340D">
                      <w:pPr>
                        <w:pStyle w:val="MyHeadtitle"/>
                      </w:pPr>
                    </w:p>
                    <w:p w:rsidR="005452B3" w:rsidRPr="00CB340D" w:rsidRDefault="005452B3" w:rsidP="00CB340D">
                      <w:pPr>
                        <w:pStyle w:val="MyHeadtitle"/>
                      </w:pPr>
                    </w:p>
                    <w:p w:rsidR="005452B3" w:rsidRPr="00CB340D" w:rsidRDefault="005452B3" w:rsidP="00CB340D">
                      <w:pPr>
                        <w:pStyle w:val="MyHeadtitle"/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  <w:szCs w:val="56"/>
                        </w:rPr>
                      </w:pPr>
                    </w:p>
                    <w:p w:rsidR="004F6FD5" w:rsidRPr="00CB340D" w:rsidRDefault="004F6FD5" w:rsidP="00CB340D">
                      <w:pPr>
                        <w:pStyle w:val="MyHeadtitle"/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</w:pPr>
                    </w:p>
                    <w:p w:rsidR="004F6FD5" w:rsidRPr="00CB340D" w:rsidRDefault="004F6FD5" w:rsidP="00CB340D">
                      <w:pPr>
                        <w:pStyle w:val="MyHeadtitle"/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</w:pPr>
                    </w:p>
                    <w:p w:rsidR="004A73BF" w:rsidRPr="00CB340D" w:rsidRDefault="004A73BF" w:rsidP="00CB340D">
                      <w:pPr>
                        <w:pStyle w:val="MyHeadtitle"/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</w:pPr>
                    </w:p>
                    <w:p w:rsidR="007D5AC1" w:rsidRPr="00CB340D" w:rsidRDefault="001A17BC" w:rsidP="00CB340D">
                      <w:pPr>
                        <w:pStyle w:val="MyHeadtitle"/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</w:pPr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Lorem ipsum dolor sit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amet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,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consectetuer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adipiscing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elit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,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sed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diam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nonummy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nibh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euismod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tincidunt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ut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laoreet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dolore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magna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aliquam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erat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volutpat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. </w:t>
                      </w:r>
                      <w:proofErr w:type="spellStart"/>
                      <w:r w:rsidR="004F6FD5"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Ut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wisi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enim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ad minim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veniam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,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quis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nostrud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exerci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tation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ullamcorper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suscipit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lobortis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nisl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ut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aliquip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ex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ea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commodo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 </w:t>
                      </w:r>
                      <w:proofErr w:type="spellStart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>consequat</w:t>
                      </w:r>
                      <w:proofErr w:type="spellEnd"/>
                      <w:r w:rsidRPr="00CB340D">
                        <w:rPr>
                          <w:rStyle w:val="sowc"/>
                          <w:rFonts w:ascii="Futura LT" w:hAnsi="Futura LT"/>
                          <w:color w:val="FFFFFF"/>
                          <w:sz w:val="56"/>
                        </w:rPr>
                        <w:t xml:space="preserve">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D3553" w:rsidP="007D5AC1">
      <w:pPr>
        <w:rPr>
          <w:lang w:val="en-US"/>
        </w:rPr>
      </w:pPr>
      <w:r w:rsidRPr="0086678C">
        <w:rPr>
          <w:noProof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63533ACE" wp14:editId="0B03DD43">
                <wp:simplePos x="0" y="0"/>
                <wp:positionH relativeFrom="margin">
                  <wp:align>center</wp:align>
                </wp:positionH>
                <wp:positionV relativeFrom="page">
                  <wp:posOffset>8195945</wp:posOffset>
                </wp:positionV>
                <wp:extent cx="2518410" cy="299720"/>
                <wp:effectExtent l="0" t="0" r="0" b="5080"/>
                <wp:wrapNone/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E34C5" w:rsidRPr="004D3553" w:rsidRDefault="00903D65" w:rsidP="004D3553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  <w:t>Diseño de Interfaces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33ACE" id="Text Box 21" o:spid="_x0000_s1027" type="#_x0000_t202" style="position:absolute;margin-left:0;margin-top:645.35pt;width:198.3pt;height:23.6pt;z-index:251654656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BE34C5" w:rsidRPr="004D3553" w:rsidRDefault="00903D65" w:rsidP="004D3553">
                      <w:pPr>
                        <w:pStyle w:val="My"/>
                        <w:jc w:val="center"/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  <w:t>Diseño de Interfaces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A73BF" w:rsidRPr="0086678C" w:rsidRDefault="00261DCA" w:rsidP="007D5AC1">
      <w:pPr>
        <w:rPr>
          <w:lang w:val="en-US"/>
        </w:rPr>
      </w:pPr>
      <w:r w:rsidRPr="0086678C">
        <w:rPr>
          <w:noProof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 wp14:anchorId="3DA95E07" wp14:editId="258909C3">
                <wp:simplePos x="0" y="0"/>
                <wp:positionH relativeFrom="margin">
                  <wp:align>center</wp:align>
                </wp:positionH>
                <wp:positionV relativeFrom="page">
                  <wp:posOffset>8537434</wp:posOffset>
                </wp:positionV>
                <wp:extent cx="2518410" cy="275969"/>
                <wp:effectExtent l="0" t="0" r="0" b="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2759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3D65" w:rsidRPr="004D3553" w:rsidRDefault="00903D65" w:rsidP="00903D65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4D3553"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  <w:t>Daniel Tejerizo Moretón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95E07" id="_x0000_s1028" type="#_x0000_t202" style="position:absolute;margin-left:0;margin-top:672.25pt;width:198.3pt;height:21.75pt;z-index:251665920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903D65" w:rsidRPr="004D3553" w:rsidRDefault="00903D65" w:rsidP="00903D65">
                      <w:pPr>
                        <w:pStyle w:val="My"/>
                        <w:jc w:val="center"/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</w:pPr>
                      <w:r w:rsidRPr="004D3553"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  <w:t>Daniel Tejerizo Moretón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261DCA" w:rsidP="007D5AC1">
      <w:pPr>
        <w:rPr>
          <w:lang w:val="en-US"/>
        </w:rPr>
      </w:pPr>
      <w:r w:rsidRPr="0086678C">
        <w:rPr>
          <w:noProof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 wp14:anchorId="7E3915DA" wp14:editId="6F0842A8">
                <wp:simplePos x="0" y="0"/>
                <wp:positionH relativeFrom="margin">
                  <wp:align>center</wp:align>
                </wp:positionH>
                <wp:positionV relativeFrom="page">
                  <wp:posOffset>8903120</wp:posOffset>
                </wp:positionV>
                <wp:extent cx="2518410" cy="299720"/>
                <wp:effectExtent l="0" t="0" r="0" b="5080"/>
                <wp:wrapNone/>
                <wp:docPr id="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03D65" w:rsidRDefault="00903D65" w:rsidP="00903D65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  <w:t>2º DAW</w:t>
                            </w:r>
                          </w:p>
                          <w:p w:rsidR="00903D65" w:rsidRPr="004D3553" w:rsidRDefault="00903D65" w:rsidP="00903D65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rial" w:hAnsi="Arial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915DA" id="_x0000_s1029" type="#_x0000_t202" style="position:absolute;margin-left:0;margin-top:701.05pt;width:198.3pt;height:23.6pt;z-index:251663872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:rsidR="00903D65" w:rsidRDefault="00903D65" w:rsidP="00903D65">
                      <w:pPr>
                        <w:pStyle w:val="My"/>
                        <w:jc w:val="center"/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  <w:t>2º DAW</w:t>
                      </w:r>
                    </w:p>
                    <w:p w:rsidR="00903D65" w:rsidRPr="004D3553" w:rsidRDefault="00903D65" w:rsidP="00903D65">
                      <w:pPr>
                        <w:pStyle w:val="My"/>
                        <w:jc w:val="center"/>
                        <w:rPr>
                          <w:rStyle w:val="sowc"/>
                          <w:rFonts w:ascii="Arial" w:hAnsi="Arial"/>
                          <w:b/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B46E1D" w:rsidP="00B46E1D">
      <w:pPr>
        <w:tabs>
          <w:tab w:val="left" w:pos="1698"/>
        </w:tabs>
        <w:rPr>
          <w:lang w:val="en-US"/>
        </w:rPr>
      </w:pPr>
      <w:r>
        <w:rPr>
          <w:lang w:val="en-US"/>
        </w:rPr>
        <w:tab/>
        <w:t>gggg</w:t>
      </w:r>
      <w:bookmarkStart w:id="0" w:name="_GoBack"/>
      <w:bookmarkEnd w:id="0"/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664743" w:rsidRDefault="00664743" w:rsidP="0065314E">
      <w:pPr>
        <w:tabs>
          <w:tab w:val="left" w:pos="3300"/>
        </w:tabs>
        <w:rPr>
          <w:lang w:val="en-US"/>
        </w:rPr>
      </w:pPr>
    </w:p>
    <w:p w:rsidR="00456E14" w:rsidRDefault="00456E14" w:rsidP="0065314E">
      <w:pPr>
        <w:tabs>
          <w:tab w:val="left" w:pos="3300"/>
        </w:tabs>
        <w:rPr>
          <w:lang w:val="en-US"/>
        </w:rPr>
      </w:pPr>
    </w:p>
    <w:p w:rsidR="00456E14" w:rsidRDefault="00456E14" w:rsidP="0065314E">
      <w:pPr>
        <w:tabs>
          <w:tab w:val="left" w:pos="3300"/>
        </w:tabs>
        <w:rPr>
          <w:lang w:val="en-US"/>
        </w:rPr>
      </w:pPr>
    </w:p>
    <w:p w:rsidR="00456E14" w:rsidRDefault="00456E14" w:rsidP="0065314E">
      <w:pPr>
        <w:tabs>
          <w:tab w:val="left" w:pos="3300"/>
        </w:tabs>
        <w:rPr>
          <w:lang w:val="en-US"/>
        </w:rPr>
      </w:pPr>
    </w:p>
    <w:p w:rsidR="007969CA" w:rsidRDefault="007969CA" w:rsidP="0065314E">
      <w:pPr>
        <w:tabs>
          <w:tab w:val="left" w:pos="3300"/>
        </w:tabs>
        <w:rPr>
          <w:lang w:val="en-US"/>
        </w:rPr>
      </w:pPr>
    </w:p>
    <w:p w:rsidR="00456E14" w:rsidRPr="00B46E1D" w:rsidRDefault="007969CA" w:rsidP="007969CA">
      <w:pPr>
        <w:tabs>
          <w:tab w:val="left" w:pos="1134"/>
        </w:tabs>
        <w:rPr>
          <w:lang w:val="en-US"/>
        </w:rPr>
      </w:pPr>
      <w:r>
        <w:rPr>
          <w:lang w:val="en-US"/>
        </w:rPr>
        <w:tab/>
        <w:t xml:space="preserve">          </w:t>
      </w:r>
    </w:p>
    <w:sectPr w:rsidR="00456E14" w:rsidRPr="00B46E1D" w:rsidSect="00456E14">
      <w:headerReference w:type="default" r:id="rId8"/>
      <w:footerReference w:type="even" r:id="rId9"/>
      <w:footerReference w:type="default" r:id="rId10"/>
      <w:pgSz w:w="11906" w:h="16838"/>
      <w:pgMar w:top="0" w:right="26" w:bottom="0" w:left="0" w:header="708" w:footer="37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E45" w:rsidRDefault="00296E45">
      <w:r>
        <w:separator/>
      </w:r>
    </w:p>
  </w:endnote>
  <w:endnote w:type="continuationSeparator" w:id="0">
    <w:p w:rsidR="00296E45" w:rsidRDefault="0029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ambria Math"/>
    <w:charset w:val="00"/>
    <w:family w:val="auto"/>
    <w:pitch w:val="variable"/>
    <w:sig w:usb0="00000003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AA" w:rsidRDefault="00296E45">
    <w:pPr>
      <w:pStyle w:val="Piedepgina"/>
    </w:pPr>
    <w:r w:rsidRPr="004400AA">
      <w:rPr>
        <w:rFonts w:ascii="Verdana" w:hAnsi="Verdana"/>
        <w:noProof/>
      </w:rPr>
      <w:drawing>
        <wp:inline distT="0" distB="0" distL="0" distR="0">
          <wp:extent cx="7540625" cy="2529205"/>
          <wp:effectExtent l="0" t="0" r="0" b="0"/>
          <wp:docPr id="1" name="Imagen 1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0625" cy="2529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400AA">
      <w:rPr>
        <w:rFonts w:ascii="Verdana" w:hAnsi="Verdana"/>
        <w:noProof/>
      </w:rPr>
      <w:drawing>
        <wp:inline distT="0" distB="0" distL="0" distR="0">
          <wp:extent cx="7433945" cy="7481570"/>
          <wp:effectExtent l="0" t="0" r="0" b="0"/>
          <wp:docPr id="2" name="Imagen 2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3945" cy="7481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691375"/>
      <w:docPartObj>
        <w:docPartGallery w:val="Page Numbers (Bottom of Page)"/>
        <w:docPartUnique/>
      </w:docPartObj>
    </w:sdtPr>
    <w:sdtEndPr>
      <w:rPr>
        <w:b/>
      </w:rPr>
    </w:sdtEndPr>
    <w:sdtContent>
      <w:p w:rsidR="00B6582B" w:rsidRPr="00B6582B" w:rsidRDefault="00B6582B">
        <w:pPr>
          <w:pStyle w:val="Piedepgina"/>
          <w:jc w:val="center"/>
          <w:rPr>
            <w:b/>
          </w:rPr>
        </w:pPr>
        <w:r w:rsidRPr="00B6582B">
          <w:rPr>
            <w:b/>
          </w:rPr>
          <w:fldChar w:fldCharType="begin"/>
        </w:r>
        <w:r w:rsidRPr="00B6582B">
          <w:rPr>
            <w:b/>
          </w:rPr>
          <w:instrText>PAGE   \* MERGEFORMAT</w:instrText>
        </w:r>
        <w:r w:rsidRPr="00B6582B">
          <w:rPr>
            <w:b/>
          </w:rPr>
          <w:fldChar w:fldCharType="separate"/>
        </w:r>
        <w:r w:rsidR="00B46E1D">
          <w:rPr>
            <w:b/>
            <w:noProof/>
          </w:rPr>
          <w:t>1</w:t>
        </w:r>
        <w:r w:rsidRPr="00B6582B">
          <w:rPr>
            <w:b/>
          </w:rPr>
          <w:fldChar w:fldCharType="end"/>
        </w:r>
      </w:p>
    </w:sdtContent>
  </w:sdt>
  <w:p w:rsidR="002D2E2F" w:rsidRPr="00B3059B" w:rsidRDefault="002D2E2F" w:rsidP="002D2E2F">
    <w:pPr>
      <w:pStyle w:val="Piedepgina"/>
      <w:tabs>
        <w:tab w:val="clear" w:pos="4677"/>
        <w:tab w:val="center" w:pos="2160"/>
      </w:tabs>
      <w:ind w:left="540" w:right="540"/>
      <w:rPr>
        <w:rFonts w:ascii="Verdana" w:hAnsi="Verdana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E45" w:rsidRDefault="00296E45">
      <w:r>
        <w:separator/>
      </w:r>
    </w:p>
  </w:footnote>
  <w:footnote w:type="continuationSeparator" w:id="0">
    <w:p w:rsidR="00296E45" w:rsidRDefault="00296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9CA" w:rsidRPr="007C4F8A" w:rsidRDefault="007C4F8A" w:rsidP="007969CA">
    <w:pPr>
      <w:pStyle w:val="Encabezado"/>
      <w:ind w:left="540"/>
      <w:rPr>
        <w:lang w:val="en-US"/>
      </w:rPr>
    </w:pPr>
    <w:r>
      <w:rPr>
        <w:lang w:val="en-US"/>
      </w:rPr>
      <w:t>Daniel Tejerizo Moretón</w:t>
    </w:r>
    <w:r w:rsidRPr="007C4F8A">
      <w:rPr>
        <w:lang w:val="en-US"/>
      </w:rPr>
      <w:ptab w:relativeTo="margin" w:alignment="center" w:leader="none"/>
    </w:r>
    <w:r w:rsidRPr="007C4F8A">
      <w:rPr>
        <w:lang w:val="en-US"/>
      </w:rPr>
      <w:ptab w:relativeTo="margin" w:alignment="right" w:leader="none"/>
    </w:r>
    <w:proofErr w:type="spellStart"/>
    <w:r>
      <w:rPr>
        <w:lang w:val="en-US"/>
      </w:rPr>
      <w:t>D</w:t>
    </w:r>
    <w:r w:rsidR="007969CA">
      <w:rPr>
        <w:lang w:val="en-US"/>
      </w:rPr>
      <w:t>iseño</w:t>
    </w:r>
    <w:proofErr w:type="spellEnd"/>
    <w:r w:rsidR="007969CA">
      <w:rPr>
        <w:lang w:val="en-US"/>
      </w:rPr>
      <w:t xml:space="preserve"> de Interfaces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45"/>
    <w:rsid w:val="0005724C"/>
    <w:rsid w:val="000634A9"/>
    <w:rsid w:val="000643FA"/>
    <w:rsid w:val="00071781"/>
    <w:rsid w:val="00080092"/>
    <w:rsid w:val="00080F17"/>
    <w:rsid w:val="000A0B9C"/>
    <w:rsid w:val="000F2C46"/>
    <w:rsid w:val="001133B0"/>
    <w:rsid w:val="00115CE0"/>
    <w:rsid w:val="001360E7"/>
    <w:rsid w:val="00170756"/>
    <w:rsid w:val="00182827"/>
    <w:rsid w:val="00195032"/>
    <w:rsid w:val="001A17BC"/>
    <w:rsid w:val="001D2FED"/>
    <w:rsid w:val="002139E7"/>
    <w:rsid w:val="00217BE0"/>
    <w:rsid w:val="00261DCA"/>
    <w:rsid w:val="00277ADB"/>
    <w:rsid w:val="0028327A"/>
    <w:rsid w:val="00294D92"/>
    <w:rsid w:val="00296E45"/>
    <w:rsid w:val="002A53D1"/>
    <w:rsid w:val="002B2992"/>
    <w:rsid w:val="002D2E2F"/>
    <w:rsid w:val="0030332D"/>
    <w:rsid w:val="003344FC"/>
    <w:rsid w:val="003916FD"/>
    <w:rsid w:val="00396B16"/>
    <w:rsid w:val="003A1CB3"/>
    <w:rsid w:val="003E7391"/>
    <w:rsid w:val="003E74A6"/>
    <w:rsid w:val="003F00ED"/>
    <w:rsid w:val="003F0D1D"/>
    <w:rsid w:val="003F320B"/>
    <w:rsid w:val="0041529B"/>
    <w:rsid w:val="004358E4"/>
    <w:rsid w:val="004400AA"/>
    <w:rsid w:val="00446B30"/>
    <w:rsid w:val="00455F00"/>
    <w:rsid w:val="00456E14"/>
    <w:rsid w:val="004A1BF1"/>
    <w:rsid w:val="004A61C2"/>
    <w:rsid w:val="004A73BF"/>
    <w:rsid w:val="004C0013"/>
    <w:rsid w:val="004D3553"/>
    <w:rsid w:val="004F6FD5"/>
    <w:rsid w:val="00504161"/>
    <w:rsid w:val="005054D2"/>
    <w:rsid w:val="00526E4B"/>
    <w:rsid w:val="005452B3"/>
    <w:rsid w:val="00550301"/>
    <w:rsid w:val="00576B6C"/>
    <w:rsid w:val="00577774"/>
    <w:rsid w:val="00597E6A"/>
    <w:rsid w:val="005D4FED"/>
    <w:rsid w:val="005D5995"/>
    <w:rsid w:val="00613870"/>
    <w:rsid w:val="00620AD1"/>
    <w:rsid w:val="0065314E"/>
    <w:rsid w:val="00664743"/>
    <w:rsid w:val="006B053E"/>
    <w:rsid w:val="006F59D4"/>
    <w:rsid w:val="00701EE9"/>
    <w:rsid w:val="0072020E"/>
    <w:rsid w:val="00741A8F"/>
    <w:rsid w:val="00752C71"/>
    <w:rsid w:val="00763E09"/>
    <w:rsid w:val="00765746"/>
    <w:rsid w:val="00785EF6"/>
    <w:rsid w:val="00786F87"/>
    <w:rsid w:val="00793672"/>
    <w:rsid w:val="007969CA"/>
    <w:rsid w:val="007A29AF"/>
    <w:rsid w:val="007B3D35"/>
    <w:rsid w:val="007C4F8A"/>
    <w:rsid w:val="007D03D9"/>
    <w:rsid w:val="007D0668"/>
    <w:rsid w:val="007D465E"/>
    <w:rsid w:val="007D5AC1"/>
    <w:rsid w:val="007E30EE"/>
    <w:rsid w:val="00815DCC"/>
    <w:rsid w:val="0082708D"/>
    <w:rsid w:val="0086678C"/>
    <w:rsid w:val="00892EFF"/>
    <w:rsid w:val="008D4B92"/>
    <w:rsid w:val="008D5AE9"/>
    <w:rsid w:val="008F7978"/>
    <w:rsid w:val="00903D65"/>
    <w:rsid w:val="009106BB"/>
    <w:rsid w:val="00911927"/>
    <w:rsid w:val="00916CC1"/>
    <w:rsid w:val="00961B47"/>
    <w:rsid w:val="0098677E"/>
    <w:rsid w:val="009E3D01"/>
    <w:rsid w:val="00A037F9"/>
    <w:rsid w:val="00A14358"/>
    <w:rsid w:val="00A37E8F"/>
    <w:rsid w:val="00A4746B"/>
    <w:rsid w:val="00A80198"/>
    <w:rsid w:val="00B13C94"/>
    <w:rsid w:val="00B3059B"/>
    <w:rsid w:val="00B30918"/>
    <w:rsid w:val="00B46E1D"/>
    <w:rsid w:val="00B479A1"/>
    <w:rsid w:val="00B62F80"/>
    <w:rsid w:val="00B6582B"/>
    <w:rsid w:val="00B838B0"/>
    <w:rsid w:val="00BE34C5"/>
    <w:rsid w:val="00BF67CF"/>
    <w:rsid w:val="00C1499E"/>
    <w:rsid w:val="00C31C2F"/>
    <w:rsid w:val="00C36C8E"/>
    <w:rsid w:val="00C67300"/>
    <w:rsid w:val="00C85598"/>
    <w:rsid w:val="00C875D7"/>
    <w:rsid w:val="00CA39BC"/>
    <w:rsid w:val="00CB340D"/>
    <w:rsid w:val="00CC60F6"/>
    <w:rsid w:val="00CD576B"/>
    <w:rsid w:val="00D278F8"/>
    <w:rsid w:val="00D445E4"/>
    <w:rsid w:val="00DE5A67"/>
    <w:rsid w:val="00E55666"/>
    <w:rsid w:val="00EA6A60"/>
    <w:rsid w:val="00EC6746"/>
    <w:rsid w:val="00F0441F"/>
    <w:rsid w:val="00F1727F"/>
    <w:rsid w:val="00F21033"/>
    <w:rsid w:val="00F406CE"/>
    <w:rsid w:val="00F731CA"/>
    <w:rsid w:val="00FB435D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13F65B94"/>
  <w15:chartTrackingRefBased/>
  <w15:docId w15:val="{F9A153A2-2670-4278-B399-B0741416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Batang" w:hAnsi="Arial" w:cs="Arial"/>
        <w:sz w:val="28"/>
        <w:szCs w:val="24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link w:val="PiedepginaCar"/>
    <w:uiPriority w:val="99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526E4B"/>
    <w:rPr>
      <w:rFonts w:ascii="Verdana" w:hAnsi="Verdana"/>
      <w:color w:val="333333"/>
      <w:sz w:val="26"/>
      <w:szCs w:val="26"/>
    </w:rPr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72020E"/>
    <w:pPr>
      <w:jc w:val="both"/>
    </w:pPr>
    <w:rPr>
      <w:rFonts w:ascii="Verdana" w:hAnsi="Verdana"/>
      <w:color w:val="FFFFFF"/>
      <w:sz w:val="26"/>
      <w:lang w:val="uk-UA" w:eastAsia="ko-KR"/>
    </w:rPr>
  </w:style>
  <w:style w:type="character" w:styleId="Hipervnculo">
    <w:name w:val="Hyperlink"/>
    <w:basedOn w:val="Fuentedeprrafopredeter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C1499E"/>
    <w:pPr>
      <w:jc w:val="center"/>
    </w:pPr>
    <w:rPr>
      <w:rFonts w:ascii="Futura LT" w:hAnsi="Futura LT"/>
      <w:b w:val="0"/>
      <w:color w:val="F81A19"/>
      <w:sz w:val="56"/>
      <w:szCs w:val="56"/>
      <w:lang w:val="en-US"/>
    </w:rPr>
  </w:style>
  <w:style w:type="paragraph" w:customStyle="1" w:styleId="Mysubhead">
    <w:name w:val="My subhead"/>
    <w:basedOn w:val="MyHeadtitle"/>
    <w:rsid w:val="00C1499E"/>
    <w:pPr>
      <w:jc w:val="left"/>
    </w:pPr>
    <w:rPr>
      <w:color w:val="006AC6"/>
      <w:sz w:val="52"/>
    </w:rPr>
  </w:style>
  <w:style w:type="character" w:styleId="Nmerodepgina">
    <w:name w:val="page number"/>
    <w:basedOn w:val="Fuentedeprrafopredeter"/>
    <w:rsid w:val="00F0441F"/>
  </w:style>
  <w:style w:type="paragraph" w:customStyle="1" w:styleId="Style1">
    <w:name w:val="Style1"/>
    <w:basedOn w:val="MyHeadtitle"/>
    <w:rsid w:val="00C1499E"/>
    <w:pPr>
      <w:jc w:val="left"/>
    </w:pPr>
    <w:rPr>
      <w:color w:val="006AC6"/>
      <w:sz w:val="160"/>
      <w:szCs w:val="16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56E14"/>
    <w:rPr>
      <w:sz w:val="24"/>
      <w:szCs w:val="24"/>
      <w:lang w:val="uk-UA" w:eastAsia="ko-KR"/>
    </w:rPr>
  </w:style>
  <w:style w:type="paragraph" w:styleId="Sinespaciado">
    <w:name w:val="No Spacing"/>
    <w:link w:val="SinespaciadoCar"/>
    <w:uiPriority w:val="1"/>
    <w:qFormat/>
    <w:rsid w:val="00456E1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6E14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ise&#241;o\template-wo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14</TotalTime>
  <Pages>2</Pages>
  <Words>1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Template</vt:lpstr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werPoint Template</dc:title>
  <dc:subject/>
  <dc:creator>DAW</dc:creator>
  <cp:keywords/>
  <dc:description/>
  <cp:lastModifiedBy>DAW</cp:lastModifiedBy>
  <cp:revision>10</cp:revision>
  <dcterms:created xsi:type="dcterms:W3CDTF">2023-09-20T15:34:00Z</dcterms:created>
  <dcterms:modified xsi:type="dcterms:W3CDTF">2023-09-21T15:08:00Z</dcterms:modified>
</cp:coreProperties>
</file>